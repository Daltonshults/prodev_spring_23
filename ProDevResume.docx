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F0568" w14:textId="045881FA" w:rsidR="00394A6D" w:rsidRPr="004839A1" w:rsidRDefault="00000000">
      <w:pPr>
        <w:pStyle w:val="Title"/>
        <w:rPr>
          <w:color w:val="000000" w:themeColor="text1"/>
        </w:rPr>
      </w:pPr>
      <w:sdt>
        <w:sdtPr>
          <w:rPr>
            <w:color w:val="000000" w:themeColor="text1"/>
          </w:rPr>
          <w:alias w:val="Enter your name:"/>
          <w:tag w:val=""/>
          <w:id w:val="-328297061"/>
          <w:placeholder>
            <w:docPart w:val="A15DAAEB06AA416CB573BF6B98C2EC2B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4E7AA9" w:rsidRPr="004839A1">
            <w:rPr>
              <w:color w:val="000000" w:themeColor="text1"/>
            </w:rPr>
            <w:t>Dalton Shults</w:t>
          </w:r>
        </w:sdtContent>
      </w:sdt>
    </w:p>
    <w:p w14:paraId="290F2A5E" w14:textId="7130C8F2" w:rsidR="00394A6D" w:rsidRPr="00BC2B6C" w:rsidRDefault="004E7AA9" w:rsidP="00F56F41">
      <w:pPr>
        <w:spacing w:after="0"/>
        <w:rPr>
          <w:color w:val="000000" w:themeColor="text1"/>
          <w:sz w:val="20"/>
          <w:szCs w:val="20"/>
        </w:rPr>
      </w:pPr>
      <w:r w:rsidRPr="00BC2B6C">
        <w:rPr>
          <w:b/>
          <w:bCs/>
          <w:color w:val="000000" w:themeColor="text1"/>
          <w:sz w:val="20"/>
          <w:szCs w:val="20"/>
        </w:rPr>
        <w:t>Phone:</w:t>
      </w:r>
      <w:r w:rsidRPr="00BC2B6C">
        <w:rPr>
          <w:color w:val="000000" w:themeColor="text1"/>
          <w:sz w:val="20"/>
          <w:szCs w:val="20"/>
        </w:rPr>
        <w:t xml:space="preserve"> (541)647-0630 </w:t>
      </w:r>
      <w:r w:rsidRPr="00BC2B6C">
        <w:rPr>
          <w:b/>
          <w:bCs/>
          <w:color w:val="000000" w:themeColor="text1"/>
          <w:sz w:val="20"/>
          <w:szCs w:val="20"/>
        </w:rPr>
        <w:t>Email:</w:t>
      </w:r>
      <w:r w:rsidRPr="00BC2B6C">
        <w:rPr>
          <w:color w:val="000000" w:themeColor="text1"/>
          <w:sz w:val="20"/>
          <w:szCs w:val="20"/>
        </w:rPr>
        <w:t xml:space="preserve"> </w:t>
      </w:r>
      <w:r w:rsidR="00D907F2">
        <w:rPr>
          <w:color w:val="000000" w:themeColor="text1"/>
          <w:sz w:val="20"/>
          <w:szCs w:val="20"/>
        </w:rPr>
        <w:t>shultsd</w:t>
      </w:r>
      <w:r w:rsidRPr="00BC2B6C">
        <w:rPr>
          <w:color w:val="000000" w:themeColor="text1"/>
          <w:sz w:val="20"/>
          <w:szCs w:val="20"/>
        </w:rPr>
        <w:t>@</w:t>
      </w:r>
      <w:r w:rsidR="00D907F2">
        <w:rPr>
          <w:color w:val="000000" w:themeColor="text1"/>
          <w:sz w:val="20"/>
          <w:szCs w:val="20"/>
        </w:rPr>
        <w:t>oregonstate.edu</w:t>
      </w:r>
      <w:r w:rsidRPr="00BC2B6C">
        <w:rPr>
          <w:color w:val="000000" w:themeColor="text1"/>
          <w:sz w:val="20"/>
          <w:szCs w:val="20"/>
        </w:rPr>
        <w:t xml:space="preserve"> </w:t>
      </w:r>
      <w:r w:rsidRPr="00BC2B6C">
        <w:rPr>
          <w:b/>
          <w:bCs/>
          <w:color w:val="000000" w:themeColor="text1"/>
          <w:sz w:val="20"/>
          <w:szCs w:val="20"/>
        </w:rPr>
        <w:t>GitHub:</w:t>
      </w:r>
      <w:r w:rsidRPr="00BC2B6C">
        <w:rPr>
          <w:color w:val="000000" w:themeColor="text1"/>
          <w:sz w:val="20"/>
          <w:szCs w:val="20"/>
        </w:rPr>
        <w:t xml:space="preserve"> </w:t>
      </w:r>
      <w:hyperlink r:id="rId8" w:history="1">
        <w:r w:rsidRPr="00BC2B6C">
          <w:rPr>
            <w:rStyle w:val="Hyperlink"/>
            <w:color w:val="000000" w:themeColor="text1"/>
            <w:sz w:val="20"/>
            <w:szCs w:val="20"/>
          </w:rPr>
          <w:t>https://github.com/Daltonshults</w:t>
        </w:r>
      </w:hyperlink>
    </w:p>
    <w:p w14:paraId="3618355C" w14:textId="77777777" w:rsidR="00F56F41" w:rsidRPr="004839A1" w:rsidRDefault="00F56F41" w:rsidP="00F56F41">
      <w:pPr>
        <w:spacing w:after="0"/>
        <w:rPr>
          <w:color w:val="000000" w:themeColor="text1"/>
        </w:rPr>
      </w:pPr>
    </w:p>
    <w:p w14:paraId="42EF151B" w14:textId="2D75BBA1" w:rsidR="008E1102" w:rsidRPr="004839A1" w:rsidRDefault="00672089" w:rsidP="00FF2375">
      <w:pPr>
        <w:pStyle w:val="Heading1"/>
        <w:spacing w:before="0" w:after="0"/>
        <w:jc w:val="center"/>
        <w:rPr>
          <w:color w:val="000000" w:themeColor="text1"/>
        </w:rPr>
      </w:pPr>
      <w:r w:rsidRPr="004839A1">
        <w:rPr>
          <w:color w:val="000000" w:themeColor="text1"/>
        </w:rPr>
        <w:t>Summary of Qualifications</w:t>
      </w:r>
    </w:p>
    <w:p w14:paraId="3937E46C" w14:textId="05475468" w:rsidR="002F1D1E" w:rsidRPr="00BC2B6C" w:rsidRDefault="00EF70BD" w:rsidP="00EF70BD">
      <w:pPr>
        <w:pStyle w:val="ListBullet"/>
        <w:numPr>
          <w:ilvl w:val="0"/>
          <w:numId w:val="20"/>
        </w:numPr>
        <w:spacing w:after="0"/>
        <w:rPr>
          <w:color w:val="000000" w:themeColor="text1"/>
          <w:sz w:val="20"/>
          <w:szCs w:val="20"/>
        </w:rPr>
      </w:pPr>
      <w:r w:rsidRPr="00BC2B6C">
        <w:rPr>
          <w:color w:val="000000" w:themeColor="text1"/>
          <w:sz w:val="20"/>
          <w:szCs w:val="20"/>
        </w:rPr>
        <w:t xml:space="preserve">Over </w:t>
      </w:r>
      <w:r w:rsidR="00D907F2">
        <w:rPr>
          <w:color w:val="000000" w:themeColor="text1"/>
          <w:sz w:val="20"/>
          <w:szCs w:val="20"/>
        </w:rPr>
        <w:t>three</w:t>
      </w:r>
      <w:r w:rsidRPr="00BC2B6C">
        <w:rPr>
          <w:color w:val="000000" w:themeColor="text1"/>
          <w:sz w:val="20"/>
          <w:szCs w:val="20"/>
        </w:rPr>
        <w:t xml:space="preserve"> years of programming experience, </w:t>
      </w:r>
      <w:r w:rsidR="001D6DDD" w:rsidRPr="00BC2B6C">
        <w:rPr>
          <w:color w:val="000000" w:themeColor="text1"/>
          <w:sz w:val="20"/>
          <w:szCs w:val="20"/>
        </w:rPr>
        <w:t>with Java</w:t>
      </w:r>
      <w:r w:rsidR="00A40751" w:rsidRPr="00BC2B6C">
        <w:rPr>
          <w:color w:val="000000" w:themeColor="text1"/>
          <w:sz w:val="20"/>
          <w:szCs w:val="20"/>
        </w:rPr>
        <w:t xml:space="preserve">, </w:t>
      </w:r>
      <w:r w:rsidRPr="00BC2B6C">
        <w:rPr>
          <w:color w:val="000000" w:themeColor="text1"/>
          <w:sz w:val="20"/>
          <w:szCs w:val="20"/>
        </w:rPr>
        <w:t>Pytho</w:t>
      </w:r>
      <w:r w:rsidR="00A40751" w:rsidRPr="00BC2B6C">
        <w:rPr>
          <w:color w:val="000000" w:themeColor="text1"/>
          <w:sz w:val="20"/>
          <w:szCs w:val="20"/>
        </w:rPr>
        <w:t>n, PHP, and JavaScript</w:t>
      </w:r>
    </w:p>
    <w:p w14:paraId="51F813B5" w14:textId="0B6CF609" w:rsidR="00EF70BD" w:rsidRPr="00BC2B6C" w:rsidRDefault="00EF70BD" w:rsidP="00EF70BD">
      <w:pPr>
        <w:pStyle w:val="ListBullet"/>
        <w:numPr>
          <w:ilvl w:val="0"/>
          <w:numId w:val="20"/>
        </w:numPr>
        <w:spacing w:after="0"/>
        <w:rPr>
          <w:color w:val="000000" w:themeColor="text1"/>
          <w:sz w:val="20"/>
          <w:szCs w:val="20"/>
        </w:rPr>
      </w:pPr>
      <w:r w:rsidRPr="00BC2B6C">
        <w:rPr>
          <w:color w:val="000000" w:themeColor="text1"/>
          <w:sz w:val="20"/>
          <w:szCs w:val="20"/>
        </w:rPr>
        <w:t xml:space="preserve">Led a team of over forty employees and preserved interpersonal work relationships by using conflict management </w:t>
      </w:r>
      <w:r w:rsidR="00D41CFA" w:rsidRPr="00BC2B6C">
        <w:rPr>
          <w:color w:val="000000" w:themeColor="text1"/>
          <w:sz w:val="20"/>
          <w:szCs w:val="20"/>
        </w:rPr>
        <w:t>skills</w:t>
      </w:r>
      <w:r w:rsidRPr="00BC2B6C">
        <w:rPr>
          <w:color w:val="000000" w:themeColor="text1"/>
          <w:sz w:val="20"/>
          <w:szCs w:val="20"/>
        </w:rPr>
        <w:t xml:space="preserve"> </w:t>
      </w:r>
      <w:r w:rsidR="007665B8" w:rsidRPr="00BC2B6C">
        <w:rPr>
          <w:color w:val="000000" w:themeColor="text1"/>
          <w:sz w:val="20"/>
          <w:szCs w:val="20"/>
        </w:rPr>
        <w:t>built</w:t>
      </w:r>
      <w:r w:rsidRPr="00BC2B6C">
        <w:rPr>
          <w:color w:val="000000" w:themeColor="text1"/>
          <w:sz w:val="20"/>
          <w:szCs w:val="20"/>
        </w:rPr>
        <w:t xml:space="preserve"> </w:t>
      </w:r>
      <w:r w:rsidR="00D41CFA" w:rsidRPr="00BC2B6C">
        <w:rPr>
          <w:color w:val="000000" w:themeColor="text1"/>
          <w:sz w:val="20"/>
          <w:szCs w:val="20"/>
        </w:rPr>
        <w:t xml:space="preserve">while </w:t>
      </w:r>
      <w:r w:rsidR="009F24EF" w:rsidRPr="00BC2B6C">
        <w:rPr>
          <w:color w:val="000000" w:themeColor="text1"/>
          <w:sz w:val="20"/>
          <w:szCs w:val="20"/>
        </w:rPr>
        <w:t>working</w:t>
      </w:r>
    </w:p>
    <w:p w14:paraId="07CF9F32" w14:textId="7CF8F792" w:rsidR="00EF70BD" w:rsidRPr="00BC2B6C" w:rsidRDefault="005807AA" w:rsidP="00EF70BD">
      <w:pPr>
        <w:pStyle w:val="ListBullet"/>
        <w:numPr>
          <w:ilvl w:val="0"/>
          <w:numId w:val="20"/>
        </w:numPr>
        <w:spacing w:after="0"/>
        <w:rPr>
          <w:color w:val="000000" w:themeColor="text1"/>
          <w:sz w:val="20"/>
          <w:szCs w:val="20"/>
        </w:rPr>
      </w:pPr>
      <w:r w:rsidRPr="00BC2B6C">
        <w:rPr>
          <w:color w:val="000000" w:themeColor="text1"/>
          <w:sz w:val="20"/>
          <w:szCs w:val="20"/>
        </w:rPr>
        <w:t>Properly</w:t>
      </w:r>
      <w:r w:rsidR="00C7774C" w:rsidRPr="00BC2B6C">
        <w:rPr>
          <w:color w:val="000000" w:themeColor="text1"/>
          <w:sz w:val="20"/>
          <w:szCs w:val="20"/>
        </w:rPr>
        <w:t xml:space="preserve"> t</w:t>
      </w:r>
      <w:r w:rsidR="00EF70BD" w:rsidRPr="00BC2B6C">
        <w:rPr>
          <w:color w:val="000000" w:themeColor="text1"/>
          <w:sz w:val="20"/>
          <w:szCs w:val="20"/>
        </w:rPr>
        <w:t xml:space="preserve">rained and supervised </w:t>
      </w:r>
      <w:r w:rsidR="00441291" w:rsidRPr="00BC2B6C">
        <w:rPr>
          <w:color w:val="000000" w:themeColor="text1"/>
          <w:sz w:val="20"/>
          <w:szCs w:val="20"/>
        </w:rPr>
        <w:t xml:space="preserve">over a dozen </w:t>
      </w:r>
      <w:r w:rsidR="00EF70BD" w:rsidRPr="00BC2B6C">
        <w:rPr>
          <w:color w:val="000000" w:themeColor="text1"/>
          <w:sz w:val="20"/>
          <w:szCs w:val="20"/>
        </w:rPr>
        <w:t>new hires</w:t>
      </w:r>
      <w:r w:rsidR="00C7774C" w:rsidRPr="00BC2B6C">
        <w:rPr>
          <w:color w:val="000000" w:themeColor="text1"/>
          <w:sz w:val="20"/>
          <w:szCs w:val="20"/>
        </w:rPr>
        <w:t xml:space="preserve"> in </w:t>
      </w:r>
      <w:r w:rsidR="00CC2340">
        <w:rPr>
          <w:color w:val="000000" w:themeColor="text1"/>
          <w:sz w:val="20"/>
          <w:szCs w:val="20"/>
        </w:rPr>
        <w:t>two years</w:t>
      </w:r>
    </w:p>
    <w:p w14:paraId="649858AC" w14:textId="0F164833" w:rsidR="00EF70BD" w:rsidRPr="00BC2B6C" w:rsidRDefault="00E93F17" w:rsidP="00EF70BD">
      <w:pPr>
        <w:pStyle w:val="ListBullet"/>
        <w:numPr>
          <w:ilvl w:val="0"/>
          <w:numId w:val="20"/>
        </w:numPr>
        <w:spacing w:after="0"/>
        <w:rPr>
          <w:color w:val="000000" w:themeColor="text1"/>
          <w:sz w:val="20"/>
          <w:szCs w:val="20"/>
        </w:rPr>
      </w:pPr>
      <w:r w:rsidRPr="00BC2B6C">
        <w:rPr>
          <w:color w:val="000000" w:themeColor="text1"/>
          <w:sz w:val="20"/>
          <w:szCs w:val="20"/>
        </w:rPr>
        <w:t xml:space="preserve">Consistent </w:t>
      </w:r>
      <w:r w:rsidR="00376CB1" w:rsidRPr="00BC2B6C">
        <w:rPr>
          <w:color w:val="000000" w:themeColor="text1"/>
          <w:sz w:val="20"/>
          <w:szCs w:val="20"/>
        </w:rPr>
        <w:t>concise</w:t>
      </w:r>
      <w:r w:rsidRPr="00BC2B6C">
        <w:rPr>
          <w:color w:val="000000" w:themeColor="text1"/>
          <w:sz w:val="20"/>
          <w:szCs w:val="20"/>
        </w:rPr>
        <w:t xml:space="preserve"> communicator learned through group projects</w:t>
      </w:r>
      <w:r w:rsidR="00C7774C" w:rsidRPr="00BC2B6C">
        <w:rPr>
          <w:color w:val="000000" w:themeColor="text1"/>
          <w:sz w:val="20"/>
          <w:szCs w:val="20"/>
        </w:rPr>
        <w:t xml:space="preserve"> while at school</w:t>
      </w:r>
      <w:r w:rsidR="00A40751" w:rsidRPr="00BC2B6C">
        <w:rPr>
          <w:color w:val="000000" w:themeColor="text1"/>
          <w:sz w:val="20"/>
          <w:szCs w:val="20"/>
        </w:rPr>
        <w:t xml:space="preserve"> and </w:t>
      </w:r>
      <w:r w:rsidR="00CC2340">
        <w:rPr>
          <w:color w:val="000000" w:themeColor="text1"/>
          <w:sz w:val="20"/>
          <w:szCs w:val="20"/>
        </w:rPr>
        <w:t xml:space="preserve">at </w:t>
      </w:r>
      <w:r w:rsidR="00A40751" w:rsidRPr="00BC2B6C">
        <w:rPr>
          <w:color w:val="000000" w:themeColor="text1"/>
          <w:sz w:val="20"/>
          <w:szCs w:val="20"/>
        </w:rPr>
        <w:t>work</w:t>
      </w:r>
    </w:p>
    <w:p w14:paraId="48D739CC" w14:textId="17967316" w:rsidR="00654D93" w:rsidRPr="00BC2B6C" w:rsidRDefault="00BC2B6C" w:rsidP="00EF70BD">
      <w:pPr>
        <w:pStyle w:val="ListBullet"/>
        <w:numPr>
          <w:ilvl w:val="0"/>
          <w:numId w:val="20"/>
        </w:numPr>
        <w:spacing w:after="0"/>
        <w:rPr>
          <w:color w:val="000000" w:themeColor="text1"/>
          <w:sz w:val="20"/>
          <w:szCs w:val="20"/>
        </w:rPr>
      </w:pPr>
      <w:r w:rsidRPr="00BC2B6C">
        <w:rPr>
          <w:color w:val="000000" w:themeColor="text1"/>
          <w:sz w:val="20"/>
          <w:szCs w:val="20"/>
        </w:rPr>
        <w:t>Collaborating</w:t>
      </w:r>
      <w:r w:rsidR="00654D93" w:rsidRPr="00BC2B6C">
        <w:rPr>
          <w:color w:val="000000" w:themeColor="text1"/>
          <w:sz w:val="20"/>
          <w:szCs w:val="20"/>
        </w:rPr>
        <w:t xml:space="preserve"> within small teams through </w:t>
      </w:r>
      <w:r w:rsidRPr="00BC2B6C">
        <w:rPr>
          <w:color w:val="000000" w:themeColor="text1"/>
          <w:sz w:val="20"/>
          <w:szCs w:val="20"/>
        </w:rPr>
        <w:t>D</w:t>
      </w:r>
      <w:r w:rsidR="00654D93" w:rsidRPr="00BC2B6C">
        <w:rPr>
          <w:color w:val="000000" w:themeColor="text1"/>
          <w:sz w:val="20"/>
          <w:szCs w:val="20"/>
        </w:rPr>
        <w:t>iscord, and Microsoft Teams</w:t>
      </w:r>
      <w:r w:rsidRPr="00BC2B6C">
        <w:rPr>
          <w:color w:val="000000" w:themeColor="text1"/>
          <w:sz w:val="20"/>
          <w:szCs w:val="20"/>
        </w:rPr>
        <w:t xml:space="preserve"> to manage long term projects</w:t>
      </w:r>
    </w:p>
    <w:p w14:paraId="75B9DE2A" w14:textId="77777777" w:rsidR="0074617D" w:rsidRPr="004839A1" w:rsidRDefault="0074617D" w:rsidP="0074617D">
      <w:pPr>
        <w:pStyle w:val="ListBullet"/>
        <w:numPr>
          <w:ilvl w:val="0"/>
          <w:numId w:val="0"/>
        </w:numPr>
        <w:spacing w:after="0"/>
        <w:ind w:left="720"/>
        <w:rPr>
          <w:color w:val="000000" w:themeColor="text1"/>
        </w:rPr>
      </w:pPr>
    </w:p>
    <w:sdt>
      <w:sdtPr>
        <w:rPr>
          <w:color w:val="000000" w:themeColor="text1"/>
        </w:rPr>
        <w:alias w:val="Education:"/>
        <w:tag w:val="Education:"/>
        <w:id w:val="1513793667"/>
        <w:placeholder>
          <w:docPart w:val="9C2B018EFD1E442282B6364B56BEE41D"/>
        </w:placeholder>
        <w:temporary/>
        <w:showingPlcHdr/>
        <w15:appearance w15:val="hidden"/>
      </w:sdtPr>
      <w:sdtContent>
        <w:p w14:paraId="7179AA7B" w14:textId="77777777" w:rsidR="00394A6D" w:rsidRPr="004839A1" w:rsidRDefault="007D00B3" w:rsidP="003A1643">
          <w:pPr>
            <w:pStyle w:val="Heading1"/>
            <w:spacing w:before="0" w:after="0"/>
            <w:jc w:val="center"/>
            <w:rPr>
              <w:color w:val="000000" w:themeColor="text1"/>
            </w:rPr>
          </w:pPr>
          <w:r w:rsidRPr="004839A1">
            <w:rPr>
              <w:color w:val="000000" w:themeColor="text1"/>
            </w:rPr>
            <w:t>Education</w:t>
          </w:r>
        </w:p>
      </w:sdtContent>
    </w:sdt>
    <w:p w14:paraId="638E2CEA" w14:textId="5DF42956" w:rsidR="00394A6D" w:rsidRPr="00FF2375" w:rsidRDefault="000F4A75">
      <w:pPr>
        <w:pStyle w:val="Heading2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BACHELOR OF COMPUTER SCIENCE</w:t>
      </w:r>
      <w:r w:rsidR="007D00B3" w:rsidRPr="00FF2375">
        <w:rPr>
          <w:color w:val="000000" w:themeColor="text1"/>
          <w:sz w:val="20"/>
          <w:szCs w:val="20"/>
        </w:rPr>
        <w:t> | </w:t>
      </w:r>
      <w:r w:rsidRPr="00FF2375">
        <w:rPr>
          <w:color w:val="000000" w:themeColor="text1"/>
          <w:sz w:val="20"/>
          <w:szCs w:val="20"/>
        </w:rPr>
        <w:t>in progress</w:t>
      </w:r>
      <w:r w:rsidR="007D00B3" w:rsidRPr="00FF2375">
        <w:rPr>
          <w:color w:val="000000" w:themeColor="text1"/>
          <w:sz w:val="20"/>
          <w:szCs w:val="20"/>
        </w:rPr>
        <w:t> | </w:t>
      </w:r>
      <w:r w:rsidRPr="00FF2375">
        <w:rPr>
          <w:color w:val="000000" w:themeColor="text1"/>
          <w:sz w:val="20"/>
          <w:szCs w:val="20"/>
        </w:rPr>
        <w:t>Oregon state</w:t>
      </w:r>
      <w:r w:rsidR="00D815BA" w:rsidRPr="00FF2375">
        <w:rPr>
          <w:color w:val="000000" w:themeColor="text1"/>
          <w:sz w:val="20"/>
          <w:szCs w:val="20"/>
        </w:rPr>
        <w:t xml:space="preserve"> University</w:t>
      </w:r>
      <w:r w:rsidR="0098133C" w:rsidRPr="00FF2375">
        <w:rPr>
          <w:color w:val="000000" w:themeColor="text1"/>
          <w:sz w:val="20"/>
          <w:szCs w:val="20"/>
        </w:rPr>
        <w:t xml:space="preserve"> | GPA: </w:t>
      </w:r>
      <w:r w:rsidR="00A16744">
        <w:rPr>
          <w:color w:val="000000" w:themeColor="text1"/>
          <w:sz w:val="20"/>
          <w:szCs w:val="20"/>
        </w:rPr>
        <w:t>3</w:t>
      </w:r>
      <w:r w:rsidR="004E46FD" w:rsidRPr="00FF2375">
        <w:rPr>
          <w:color w:val="000000" w:themeColor="text1"/>
          <w:sz w:val="20"/>
          <w:szCs w:val="20"/>
        </w:rPr>
        <w:t>.</w:t>
      </w:r>
      <w:r w:rsidR="00A16744">
        <w:rPr>
          <w:color w:val="000000" w:themeColor="text1"/>
          <w:sz w:val="20"/>
          <w:szCs w:val="20"/>
        </w:rPr>
        <w:t>8</w:t>
      </w:r>
    </w:p>
    <w:p w14:paraId="605DED24" w14:textId="6B5A4818" w:rsidR="00394A6D" w:rsidRPr="00FF2375" w:rsidRDefault="006D6D84" w:rsidP="006D6D84">
      <w:pPr>
        <w:pStyle w:val="ListBullet"/>
        <w:numPr>
          <w:ilvl w:val="0"/>
          <w:numId w:val="0"/>
        </w:numPr>
        <w:ind w:left="360" w:hanging="360"/>
        <w:rPr>
          <w:b/>
          <w:bCs/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 xml:space="preserve"> </w:t>
      </w:r>
      <w:r w:rsidRPr="00FF2375">
        <w:rPr>
          <w:color w:val="000000" w:themeColor="text1"/>
          <w:sz w:val="20"/>
          <w:szCs w:val="20"/>
        </w:rPr>
        <w:tab/>
      </w:r>
      <w:r w:rsidRPr="00FF2375">
        <w:rPr>
          <w:b/>
          <w:bCs/>
          <w:color w:val="000000" w:themeColor="text1"/>
          <w:sz w:val="20"/>
          <w:szCs w:val="20"/>
        </w:rPr>
        <w:t>Course Work:</w:t>
      </w:r>
    </w:p>
    <w:p w14:paraId="0E5F59A5" w14:textId="1547DF99" w:rsidR="00394A6D" w:rsidRPr="00FF2375" w:rsidRDefault="00733DCD" w:rsidP="00DD4208">
      <w:pPr>
        <w:pStyle w:val="ListBulle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Machine Learning</w:t>
      </w:r>
      <w:r w:rsidR="006D6D84" w:rsidRPr="00FF2375">
        <w:rPr>
          <w:color w:val="000000" w:themeColor="text1"/>
          <w:sz w:val="20"/>
          <w:szCs w:val="20"/>
        </w:rPr>
        <w:t xml:space="preserve">: </w:t>
      </w:r>
      <w:r w:rsidR="00B845F8" w:rsidRPr="00FF2375">
        <w:rPr>
          <w:color w:val="000000" w:themeColor="text1"/>
          <w:sz w:val="20"/>
          <w:szCs w:val="20"/>
        </w:rPr>
        <w:t xml:space="preserve">Expanded </w:t>
      </w:r>
      <w:r w:rsidR="004839A1" w:rsidRPr="00FF2375">
        <w:rPr>
          <w:color w:val="000000" w:themeColor="text1"/>
          <w:sz w:val="20"/>
          <w:szCs w:val="20"/>
        </w:rPr>
        <w:t xml:space="preserve">knowledge </w:t>
      </w:r>
      <w:r>
        <w:rPr>
          <w:color w:val="000000" w:themeColor="text1"/>
          <w:sz w:val="20"/>
          <w:szCs w:val="20"/>
        </w:rPr>
        <w:t>of Machine Learning algorithms and AI. Worked with libraries like Scikit-learn, Pandas, Matplotlib, and TensorFlow. Created Machine Learning models from scratch</w:t>
      </w:r>
      <w:r w:rsidR="00AB073C">
        <w:rPr>
          <w:color w:val="000000" w:themeColor="text1"/>
          <w:sz w:val="20"/>
          <w:szCs w:val="20"/>
        </w:rPr>
        <w:t xml:space="preserve">. Spent time creating </w:t>
      </w:r>
      <w:r w:rsidR="00D907F2">
        <w:rPr>
          <w:color w:val="000000" w:themeColor="text1"/>
          <w:sz w:val="20"/>
          <w:szCs w:val="20"/>
        </w:rPr>
        <w:t>experiments and</w:t>
      </w:r>
      <w:r w:rsidR="00AB073C">
        <w:rPr>
          <w:color w:val="000000" w:themeColor="text1"/>
          <w:sz w:val="20"/>
          <w:szCs w:val="20"/>
        </w:rPr>
        <w:t xml:space="preserve"> presented the results using Python generated graphs.</w:t>
      </w:r>
    </w:p>
    <w:p w14:paraId="7AFEC111" w14:textId="482C6035" w:rsidR="00394A6D" w:rsidRPr="00FF2375" w:rsidRDefault="004E46FD">
      <w:pPr>
        <w:pStyle w:val="ListBullet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Analysis of Algorithms</w:t>
      </w:r>
      <w:r w:rsidR="006D6D84" w:rsidRPr="00FF2375">
        <w:rPr>
          <w:color w:val="000000" w:themeColor="text1"/>
          <w:sz w:val="20"/>
          <w:szCs w:val="20"/>
        </w:rPr>
        <w:t xml:space="preserve">: </w:t>
      </w:r>
      <w:r w:rsidR="00984879">
        <w:rPr>
          <w:color w:val="000000" w:themeColor="text1"/>
          <w:sz w:val="20"/>
          <w:szCs w:val="20"/>
        </w:rPr>
        <w:t>Grew a</w:t>
      </w:r>
      <w:r w:rsidR="00CC2340">
        <w:rPr>
          <w:color w:val="000000" w:themeColor="text1"/>
          <w:sz w:val="20"/>
          <w:szCs w:val="20"/>
        </w:rPr>
        <w:t>n</w:t>
      </w:r>
      <w:r w:rsidR="00984879">
        <w:rPr>
          <w:color w:val="000000" w:themeColor="text1"/>
          <w:sz w:val="20"/>
          <w:szCs w:val="20"/>
        </w:rPr>
        <w:t xml:space="preserve"> understanding</w:t>
      </w:r>
      <w:r w:rsidR="005807AA" w:rsidRPr="00FF2375">
        <w:rPr>
          <w:color w:val="000000" w:themeColor="text1"/>
          <w:sz w:val="20"/>
          <w:szCs w:val="20"/>
        </w:rPr>
        <w:t xml:space="preserve"> of common algorithms focusing on backtracking, dynamic programming, </w:t>
      </w:r>
      <w:r w:rsidR="00DA712D">
        <w:rPr>
          <w:color w:val="000000" w:themeColor="text1"/>
          <w:sz w:val="20"/>
          <w:szCs w:val="20"/>
        </w:rPr>
        <w:t xml:space="preserve">and </w:t>
      </w:r>
      <w:r w:rsidR="005807AA" w:rsidRPr="00FF2375">
        <w:rPr>
          <w:color w:val="000000" w:themeColor="text1"/>
          <w:sz w:val="20"/>
          <w:szCs w:val="20"/>
        </w:rPr>
        <w:t xml:space="preserve">greedy algorithms. As well as graph theory with applied concepts, and a focus on refining a comprehension of recursion. </w:t>
      </w:r>
    </w:p>
    <w:p w14:paraId="708AB88C" w14:textId="3C2BCAD5" w:rsidR="004E46FD" w:rsidRPr="007F0A5F" w:rsidRDefault="007F0A5F" w:rsidP="00DD3BE8">
      <w:pPr>
        <w:pStyle w:val="ListBullet"/>
        <w:rPr>
          <w:color w:val="000000" w:themeColor="text1"/>
          <w:sz w:val="20"/>
          <w:szCs w:val="20"/>
        </w:rPr>
      </w:pPr>
      <w:r w:rsidRPr="007F0A5F">
        <w:rPr>
          <w:color w:val="000000" w:themeColor="text1"/>
          <w:sz w:val="20"/>
          <w:szCs w:val="20"/>
        </w:rPr>
        <w:t>Parallel Programming</w:t>
      </w:r>
      <w:r w:rsidR="004E46FD" w:rsidRPr="007F0A5F">
        <w:rPr>
          <w:color w:val="000000" w:themeColor="text1"/>
          <w:sz w:val="20"/>
          <w:szCs w:val="20"/>
        </w:rPr>
        <w:t>:</w:t>
      </w:r>
      <w:r w:rsidRPr="007F0A5F">
        <w:rPr>
          <w:color w:val="000000" w:themeColor="text1"/>
          <w:sz w:val="20"/>
          <w:szCs w:val="20"/>
        </w:rPr>
        <w:t xml:space="preserve"> Extended an understanding of creating parallelized and concurrent programs. CUDA kernels, SIMD programming, and GPU architectures were examined in detail. OpenMP, OpenCL, and OpenGL were all used in this course.</w:t>
      </w:r>
      <w:r w:rsidR="004E46FD" w:rsidRPr="007F0A5F">
        <w:rPr>
          <w:color w:val="000000" w:themeColor="text1"/>
          <w:sz w:val="20"/>
          <w:szCs w:val="20"/>
        </w:rPr>
        <w:t xml:space="preserve">  </w:t>
      </w:r>
    </w:p>
    <w:p w14:paraId="1DC1CA8C" w14:textId="00FF755C" w:rsidR="00B845F8" w:rsidRPr="00FF2375" w:rsidRDefault="00D907F2">
      <w:pPr>
        <w:pStyle w:val="ListBullet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Operating Systems</w:t>
      </w:r>
      <w:r w:rsidR="007F0A5F">
        <w:rPr>
          <w:color w:val="000000" w:themeColor="text1"/>
          <w:sz w:val="20"/>
          <w:szCs w:val="20"/>
        </w:rPr>
        <w:t xml:space="preserve"> II &amp; II</w:t>
      </w:r>
      <w:r>
        <w:rPr>
          <w:color w:val="000000" w:themeColor="text1"/>
          <w:sz w:val="20"/>
          <w:szCs w:val="20"/>
        </w:rPr>
        <w:t xml:space="preserve">: Explored how operating systems run the machines we write code on. </w:t>
      </w:r>
      <w:r w:rsidR="007F0A5F">
        <w:rPr>
          <w:color w:val="000000" w:themeColor="text1"/>
          <w:sz w:val="20"/>
          <w:szCs w:val="20"/>
        </w:rPr>
        <w:t>POSIX was used to explore parallel programs, and multithreaded programming. Within these courses a file system, and virtual memory systems were built.</w:t>
      </w:r>
    </w:p>
    <w:p w14:paraId="1A4196E0" w14:textId="22F41A9F" w:rsidR="00394A6D" w:rsidRPr="00FF2375" w:rsidRDefault="0098133C">
      <w:pPr>
        <w:pStyle w:val="Heading2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computer science as. or transfer</w:t>
      </w:r>
      <w:r w:rsidR="007D00B3" w:rsidRPr="00FF2375">
        <w:rPr>
          <w:color w:val="000000" w:themeColor="text1"/>
          <w:sz w:val="20"/>
          <w:szCs w:val="20"/>
        </w:rPr>
        <w:t>| </w:t>
      </w:r>
      <w:r w:rsidR="00672089" w:rsidRPr="00FF2375">
        <w:rPr>
          <w:color w:val="000000" w:themeColor="text1"/>
          <w:sz w:val="20"/>
          <w:szCs w:val="20"/>
        </w:rPr>
        <w:t>In progress</w:t>
      </w:r>
      <w:r w:rsidR="007D00B3" w:rsidRPr="00FF2375">
        <w:rPr>
          <w:color w:val="000000" w:themeColor="text1"/>
          <w:sz w:val="20"/>
          <w:szCs w:val="20"/>
        </w:rPr>
        <w:t> | </w:t>
      </w:r>
      <w:r w:rsidR="00672089" w:rsidRPr="00FF2375">
        <w:rPr>
          <w:color w:val="000000" w:themeColor="text1"/>
          <w:sz w:val="20"/>
          <w:szCs w:val="20"/>
        </w:rPr>
        <w:t>Central oregon community college</w:t>
      </w:r>
      <w:r w:rsidRPr="00FF2375">
        <w:rPr>
          <w:color w:val="000000" w:themeColor="text1"/>
          <w:sz w:val="20"/>
          <w:szCs w:val="20"/>
        </w:rPr>
        <w:t xml:space="preserve"> </w:t>
      </w:r>
    </w:p>
    <w:p w14:paraId="4BDDFC0A" w14:textId="1928C411" w:rsidR="00394A6D" w:rsidRPr="00FF2375" w:rsidRDefault="0098133C" w:rsidP="002F1D1E">
      <w:pPr>
        <w:pStyle w:val="ListBullet"/>
        <w:numPr>
          <w:ilvl w:val="0"/>
          <w:numId w:val="16"/>
        </w:numPr>
        <w:spacing w:after="0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 xml:space="preserve">Computer Science II: </w:t>
      </w:r>
      <w:r w:rsidR="004839A1" w:rsidRPr="00FF2375">
        <w:rPr>
          <w:color w:val="000000" w:themeColor="text1"/>
          <w:sz w:val="20"/>
          <w:szCs w:val="20"/>
        </w:rPr>
        <w:t>Tackled intermediate OOP concepts</w:t>
      </w:r>
      <w:r w:rsidR="00052CC7" w:rsidRPr="00FF2375">
        <w:rPr>
          <w:color w:val="000000" w:themeColor="text1"/>
          <w:sz w:val="20"/>
          <w:szCs w:val="20"/>
        </w:rPr>
        <w:t>, including classes, inheritance, coupling, and cohesion</w:t>
      </w:r>
      <w:r w:rsidR="005771B5" w:rsidRPr="00FF2375">
        <w:rPr>
          <w:color w:val="000000" w:themeColor="text1"/>
          <w:sz w:val="20"/>
          <w:szCs w:val="20"/>
        </w:rPr>
        <w:t>.</w:t>
      </w:r>
    </w:p>
    <w:p w14:paraId="3EA109DF" w14:textId="77777777" w:rsidR="002F1D1E" w:rsidRPr="004839A1" w:rsidRDefault="002F1D1E" w:rsidP="002F1D1E">
      <w:pPr>
        <w:pStyle w:val="ListBullet"/>
        <w:numPr>
          <w:ilvl w:val="0"/>
          <w:numId w:val="0"/>
        </w:numPr>
        <w:spacing w:after="0"/>
        <w:ind w:left="360"/>
        <w:rPr>
          <w:color w:val="000000" w:themeColor="text1"/>
        </w:rPr>
      </w:pPr>
    </w:p>
    <w:sdt>
      <w:sdtPr>
        <w:rPr>
          <w:color w:val="000000" w:themeColor="text1"/>
        </w:rPr>
        <w:alias w:val="Skills &amp; Abilities:"/>
        <w:tag w:val="Skills &amp; Abilities:"/>
        <w:id w:val="495469907"/>
        <w:placeholder>
          <w:docPart w:val="A2F1D42A4D8F43B0977CC0CFF6FF6C34"/>
        </w:placeholder>
        <w:temporary/>
        <w:showingPlcHdr/>
        <w15:appearance w15:val="hidden"/>
      </w:sdtPr>
      <w:sdtContent>
        <w:p w14:paraId="0A85D1C0" w14:textId="77777777" w:rsidR="00394A6D" w:rsidRPr="004839A1" w:rsidRDefault="007D00B3" w:rsidP="003A1643">
          <w:pPr>
            <w:pStyle w:val="Heading1"/>
            <w:spacing w:before="0" w:after="0"/>
            <w:jc w:val="center"/>
            <w:rPr>
              <w:color w:val="000000" w:themeColor="text1"/>
            </w:rPr>
          </w:pPr>
          <w:r w:rsidRPr="004839A1">
            <w:rPr>
              <w:color w:val="000000" w:themeColor="text1"/>
            </w:rPr>
            <w:t>Skills &amp; Abilities</w:t>
          </w:r>
        </w:p>
      </w:sdtContent>
    </w:sdt>
    <w:p w14:paraId="4ACC71EA" w14:textId="23A9DA27" w:rsidR="00394A6D" w:rsidRPr="00E16EF0" w:rsidRDefault="00827CDF">
      <w:pPr>
        <w:pStyle w:val="Heading2"/>
        <w:rPr>
          <w:color w:val="000000" w:themeColor="text1"/>
          <w:sz w:val="20"/>
          <w:szCs w:val="20"/>
        </w:rPr>
      </w:pPr>
      <w:r w:rsidRPr="00E16EF0">
        <w:rPr>
          <w:color w:val="000000" w:themeColor="text1"/>
          <w:sz w:val="20"/>
          <w:szCs w:val="20"/>
        </w:rPr>
        <w:t>computer science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5"/>
        <w:gridCol w:w="3572"/>
        <w:gridCol w:w="3637"/>
      </w:tblGrid>
      <w:tr w:rsidR="00BC2B6C" w:rsidRPr="00E16EF0" w14:paraId="3B818BF7" w14:textId="77777777" w:rsidTr="00BC2B6C">
        <w:trPr>
          <w:trHeight w:val="1125"/>
        </w:trPr>
        <w:tc>
          <w:tcPr>
            <w:tcW w:w="3015" w:type="dxa"/>
          </w:tcPr>
          <w:p w14:paraId="48386CF5" w14:textId="5EB96933" w:rsidR="00BC2B6C" w:rsidRPr="00E16EF0" w:rsidRDefault="00617E16" w:rsidP="00BC2B6C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Python</w:t>
            </w:r>
            <w:r w:rsidR="009838DA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3</w:t>
            </w:r>
          </w:p>
          <w:p w14:paraId="37B8D8FB" w14:textId="4F0D5EC7" w:rsidR="00BC2B6C" w:rsidRPr="00E16EF0" w:rsidRDefault="00617E16" w:rsidP="00BC2B6C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Java</w:t>
            </w:r>
          </w:p>
          <w:p w14:paraId="337309CE" w14:textId="77777777" w:rsidR="00BC2B6C" w:rsidRDefault="00BC2B6C" w:rsidP="00BC2B6C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 w:rsidRPr="00E16EF0">
              <w:rPr>
                <w:color w:val="000000" w:themeColor="text1"/>
                <w:sz w:val="20"/>
                <w:szCs w:val="20"/>
              </w:rPr>
              <w:t>JavaScript</w:t>
            </w:r>
          </w:p>
          <w:p w14:paraId="6A218B86" w14:textId="2F1F565E" w:rsidR="00733DCD" w:rsidRPr="00E16EF0" w:rsidRDefault="00733DCD" w:rsidP="00BC2B6C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TensorFlow</w:t>
            </w:r>
            <w:r w:rsidR="00846DFE">
              <w:rPr>
                <w:color w:val="000000" w:themeColor="text1"/>
                <w:sz w:val="20"/>
                <w:szCs w:val="20"/>
              </w:rPr>
              <w:t xml:space="preserve">, and </w:t>
            </w:r>
            <w:r w:rsidR="00D907F2">
              <w:rPr>
                <w:color w:val="000000" w:themeColor="text1"/>
                <w:sz w:val="20"/>
                <w:szCs w:val="20"/>
              </w:rPr>
              <w:t>Pandas</w:t>
            </w:r>
          </w:p>
        </w:tc>
        <w:tc>
          <w:tcPr>
            <w:tcW w:w="3572" w:type="dxa"/>
          </w:tcPr>
          <w:p w14:paraId="7E7D8AAF" w14:textId="62DE4B02" w:rsidR="00BC2B6C" w:rsidRPr="00E16EF0" w:rsidRDefault="007F0A5F" w:rsidP="00827CDF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OpenCL/OpenMP</w:t>
            </w:r>
          </w:p>
          <w:p w14:paraId="313E666B" w14:textId="511C9730" w:rsidR="00BC2B6C" w:rsidRPr="00E16EF0" w:rsidRDefault="00617E16" w:rsidP="00827CDF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SQL</w:t>
            </w:r>
          </w:p>
          <w:p w14:paraId="74ABBBFA" w14:textId="77777777" w:rsidR="00BC2B6C" w:rsidRDefault="00BC2B6C" w:rsidP="00E16EF0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 w:rsidRPr="00E16EF0">
              <w:rPr>
                <w:color w:val="000000" w:themeColor="text1"/>
                <w:sz w:val="20"/>
                <w:szCs w:val="20"/>
              </w:rPr>
              <w:t>Git</w:t>
            </w:r>
            <w:r w:rsidR="009F69D0">
              <w:rPr>
                <w:color w:val="000000" w:themeColor="text1"/>
                <w:sz w:val="20"/>
                <w:szCs w:val="20"/>
              </w:rPr>
              <w:t>/</w:t>
            </w:r>
            <w:r w:rsidR="00CB6F0E">
              <w:rPr>
                <w:color w:val="000000" w:themeColor="text1"/>
                <w:sz w:val="20"/>
                <w:szCs w:val="20"/>
              </w:rPr>
              <w:t>GitHub</w:t>
            </w:r>
          </w:p>
          <w:p w14:paraId="59A737F5" w14:textId="694DC79C" w:rsidR="00733DCD" w:rsidRPr="00E16EF0" w:rsidRDefault="00D907F2" w:rsidP="00E16EF0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C</w:t>
            </w:r>
            <w:r w:rsidR="007F0A5F">
              <w:rPr>
                <w:color w:val="000000" w:themeColor="text1"/>
                <w:sz w:val="20"/>
                <w:szCs w:val="20"/>
              </w:rPr>
              <w:t>/C++/CUDA/POSIX</w:t>
            </w:r>
          </w:p>
        </w:tc>
        <w:tc>
          <w:tcPr>
            <w:tcW w:w="3637" w:type="dxa"/>
          </w:tcPr>
          <w:p w14:paraId="59D9DF69" w14:textId="684355DB" w:rsidR="00BC2B6C" w:rsidRPr="00E16EF0" w:rsidRDefault="00BC2B6C" w:rsidP="00827CDF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 w:rsidRPr="00E16EF0">
              <w:rPr>
                <w:color w:val="000000" w:themeColor="text1"/>
                <w:sz w:val="20"/>
                <w:szCs w:val="20"/>
              </w:rPr>
              <w:t>Linux/Ubuntu</w:t>
            </w:r>
          </w:p>
          <w:p w14:paraId="165CA0A1" w14:textId="376A94BD" w:rsidR="00BC2B6C" w:rsidRPr="00E16EF0" w:rsidRDefault="00BC2B6C" w:rsidP="00827CDF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 w:rsidRPr="00E16EF0">
              <w:rPr>
                <w:color w:val="000000" w:themeColor="text1"/>
                <w:sz w:val="20"/>
                <w:szCs w:val="20"/>
              </w:rPr>
              <w:t>BASH and scripting</w:t>
            </w:r>
          </w:p>
          <w:p w14:paraId="6AC8EDE0" w14:textId="2911FECE" w:rsidR="00FF2375" w:rsidRDefault="007F0A5F" w:rsidP="00FF2375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Ruby/ Ruby on Rails</w:t>
            </w:r>
          </w:p>
          <w:p w14:paraId="7F1AA038" w14:textId="2C33E99E" w:rsidR="00733DCD" w:rsidRPr="00E16EF0" w:rsidRDefault="00733DCD" w:rsidP="00FF2375">
            <w:pPr>
              <w:pStyle w:val="ListBullet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Scikit-learn</w:t>
            </w:r>
          </w:p>
        </w:tc>
      </w:tr>
    </w:tbl>
    <w:p w14:paraId="11AAF086" w14:textId="77777777" w:rsidR="0088181D" w:rsidRPr="00AB073C" w:rsidRDefault="0088181D" w:rsidP="00AB073C">
      <w:pPr>
        <w:pStyle w:val="Heading1"/>
        <w:spacing w:before="0" w:after="0"/>
        <w:rPr>
          <w:color w:val="000000" w:themeColor="text1"/>
          <w:sz w:val="22"/>
          <w:szCs w:val="22"/>
        </w:rPr>
      </w:pPr>
    </w:p>
    <w:sdt>
      <w:sdtPr>
        <w:rPr>
          <w:color w:val="000000" w:themeColor="text1"/>
        </w:rPr>
        <w:alias w:val="Experience:"/>
        <w:tag w:val="Experience:"/>
        <w:id w:val="1494989950"/>
        <w:placeholder>
          <w:docPart w:val="B367BCACA2DB47F0A5FC20CC275F5060"/>
        </w:placeholder>
        <w:temporary/>
        <w:showingPlcHdr/>
        <w15:appearance w15:val="hidden"/>
      </w:sdtPr>
      <w:sdtContent>
        <w:p w14:paraId="5AEA5790" w14:textId="3E670801" w:rsidR="00394A6D" w:rsidRPr="004839A1" w:rsidRDefault="007D00B3" w:rsidP="003A1643">
          <w:pPr>
            <w:pStyle w:val="Heading1"/>
            <w:spacing w:before="0" w:after="0"/>
            <w:jc w:val="center"/>
            <w:rPr>
              <w:color w:val="000000" w:themeColor="text1"/>
            </w:rPr>
          </w:pPr>
          <w:r w:rsidRPr="004839A1">
            <w:rPr>
              <w:color w:val="000000" w:themeColor="text1"/>
            </w:rPr>
            <w:t>Experience</w:t>
          </w:r>
        </w:p>
      </w:sdtContent>
    </w:sdt>
    <w:p w14:paraId="6B2E2087" w14:textId="1EC8BB1F" w:rsidR="00394A6D" w:rsidRPr="00FF2375" w:rsidRDefault="002F1D1E">
      <w:pPr>
        <w:pStyle w:val="Heading2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assistant manager</w:t>
      </w:r>
      <w:r w:rsidR="007D00B3" w:rsidRPr="00FF2375">
        <w:rPr>
          <w:color w:val="000000" w:themeColor="text1"/>
          <w:sz w:val="20"/>
          <w:szCs w:val="20"/>
        </w:rPr>
        <w:t> | </w:t>
      </w:r>
      <w:r w:rsidRPr="00FF2375">
        <w:rPr>
          <w:color w:val="000000" w:themeColor="text1"/>
          <w:sz w:val="20"/>
          <w:szCs w:val="20"/>
        </w:rPr>
        <w:t>900 wall</w:t>
      </w:r>
      <w:r w:rsidR="007D00B3" w:rsidRPr="00FF2375">
        <w:rPr>
          <w:color w:val="000000" w:themeColor="text1"/>
          <w:sz w:val="20"/>
          <w:szCs w:val="20"/>
        </w:rPr>
        <w:t> | </w:t>
      </w:r>
      <w:r w:rsidR="00F56F41" w:rsidRPr="00FF2375">
        <w:rPr>
          <w:color w:val="000000" w:themeColor="text1"/>
          <w:sz w:val="20"/>
          <w:szCs w:val="20"/>
        </w:rPr>
        <w:t>march 201</w:t>
      </w:r>
      <w:r w:rsidR="00D41CFA" w:rsidRPr="00FF2375">
        <w:rPr>
          <w:color w:val="000000" w:themeColor="text1"/>
          <w:sz w:val="20"/>
          <w:szCs w:val="20"/>
        </w:rPr>
        <w:t>8</w:t>
      </w:r>
      <w:r w:rsidR="0077621B" w:rsidRPr="00FF2375">
        <w:rPr>
          <w:color w:val="000000" w:themeColor="text1"/>
          <w:sz w:val="20"/>
          <w:szCs w:val="20"/>
        </w:rPr>
        <w:t xml:space="preserve"> </w:t>
      </w:r>
      <w:r w:rsidR="00F56F41" w:rsidRPr="00FF2375">
        <w:rPr>
          <w:color w:val="000000" w:themeColor="text1"/>
          <w:sz w:val="20"/>
          <w:szCs w:val="20"/>
        </w:rPr>
        <w:t>–</w:t>
      </w:r>
      <w:r w:rsidR="0077621B" w:rsidRPr="00FF2375">
        <w:rPr>
          <w:color w:val="000000" w:themeColor="text1"/>
          <w:sz w:val="20"/>
          <w:szCs w:val="20"/>
        </w:rPr>
        <w:t xml:space="preserve"> </w:t>
      </w:r>
      <w:r w:rsidR="00F56F41" w:rsidRPr="00FF2375">
        <w:rPr>
          <w:color w:val="000000" w:themeColor="text1"/>
          <w:sz w:val="20"/>
          <w:szCs w:val="20"/>
        </w:rPr>
        <w:t>nov 2020</w:t>
      </w:r>
    </w:p>
    <w:p w14:paraId="54EAC5BB" w14:textId="27E4AABF" w:rsidR="00284215" w:rsidRPr="00FF2375" w:rsidRDefault="002C1AF7" w:rsidP="00654D93">
      <w:pPr>
        <w:pStyle w:val="ListBullet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Designed schedule, and reduced labor costs by 23% within six months</w:t>
      </w:r>
    </w:p>
    <w:p w14:paraId="0A772461" w14:textId="5BA096B1" w:rsidR="00BC2B6C" w:rsidRPr="00FF2375" w:rsidRDefault="00BC2B6C" w:rsidP="00654D93">
      <w:pPr>
        <w:pStyle w:val="ListBullet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Oversaw daily responsibilities including accounting, stocking, and staffing</w:t>
      </w:r>
    </w:p>
    <w:p w14:paraId="3AC1FBAA" w14:textId="37382246" w:rsidR="00BC2B6C" w:rsidRPr="00FF2375" w:rsidRDefault="00BC2B6C" w:rsidP="00654D93">
      <w:pPr>
        <w:pStyle w:val="ListBullet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Organized and operated wine cellar selections within a small team including monthly purchasing</w:t>
      </w:r>
    </w:p>
    <w:p w14:paraId="0F0182F2" w14:textId="0FDD7888" w:rsidR="00BC2B6C" w:rsidRPr="00FF2375" w:rsidRDefault="00BC2B6C" w:rsidP="00654D93">
      <w:pPr>
        <w:pStyle w:val="ListBullet"/>
        <w:rPr>
          <w:color w:val="000000" w:themeColor="text1"/>
          <w:sz w:val="20"/>
          <w:szCs w:val="20"/>
        </w:rPr>
      </w:pPr>
      <w:r w:rsidRPr="00FF2375">
        <w:rPr>
          <w:color w:val="000000" w:themeColor="text1"/>
          <w:sz w:val="20"/>
          <w:szCs w:val="20"/>
        </w:rPr>
        <w:t>Operated in a high-stress environment while maintaining a positive leadership role</w:t>
      </w:r>
    </w:p>
    <w:p w14:paraId="46B6BB32" w14:textId="1CAB94BD" w:rsidR="00C2069A" w:rsidRPr="00D907F2" w:rsidRDefault="00BC2B6C" w:rsidP="00AB62AE">
      <w:pPr>
        <w:pStyle w:val="ListBullet"/>
        <w:rPr>
          <w:color w:val="000000" w:themeColor="text1"/>
          <w:sz w:val="20"/>
          <w:szCs w:val="20"/>
        </w:rPr>
      </w:pPr>
      <w:r w:rsidRPr="00D907F2">
        <w:rPr>
          <w:color w:val="000000" w:themeColor="text1"/>
          <w:sz w:val="20"/>
          <w:szCs w:val="20"/>
        </w:rPr>
        <w:t xml:space="preserve">Implemented new training procedures </w:t>
      </w:r>
      <w:r w:rsidR="00196EEB" w:rsidRPr="00D907F2">
        <w:rPr>
          <w:color w:val="000000" w:themeColor="text1"/>
          <w:sz w:val="20"/>
          <w:szCs w:val="20"/>
        </w:rPr>
        <w:t>to</w:t>
      </w:r>
      <w:r w:rsidRPr="00D907F2">
        <w:rPr>
          <w:color w:val="000000" w:themeColor="text1"/>
          <w:sz w:val="20"/>
          <w:szCs w:val="20"/>
        </w:rPr>
        <w:t xml:space="preserve"> increas</w:t>
      </w:r>
      <w:r w:rsidR="00196EEB" w:rsidRPr="00D907F2">
        <w:rPr>
          <w:color w:val="000000" w:themeColor="text1"/>
          <w:sz w:val="20"/>
          <w:szCs w:val="20"/>
        </w:rPr>
        <w:t>e</w:t>
      </w:r>
      <w:r w:rsidRPr="00D907F2">
        <w:rPr>
          <w:color w:val="000000" w:themeColor="text1"/>
          <w:sz w:val="20"/>
          <w:szCs w:val="20"/>
        </w:rPr>
        <w:t xml:space="preserve"> </w:t>
      </w:r>
      <w:r w:rsidR="00D907F2" w:rsidRPr="00D907F2">
        <w:rPr>
          <w:color w:val="000000" w:themeColor="text1"/>
          <w:sz w:val="20"/>
          <w:szCs w:val="20"/>
        </w:rPr>
        <w:t>productivity</w:t>
      </w:r>
    </w:p>
    <w:sectPr w:rsidR="00C2069A" w:rsidRPr="00D907F2" w:rsidSect="004A1063">
      <w:footerReference w:type="default" r:id="rId9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D312B" w14:textId="77777777" w:rsidR="00F634DD" w:rsidRDefault="00F634DD">
      <w:pPr>
        <w:spacing w:after="0"/>
      </w:pPr>
      <w:r>
        <w:separator/>
      </w:r>
    </w:p>
  </w:endnote>
  <w:endnote w:type="continuationSeparator" w:id="0">
    <w:p w14:paraId="4EA6017A" w14:textId="77777777" w:rsidR="00F634DD" w:rsidRDefault="00F634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75FFD0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FCEE8" w14:textId="77777777" w:rsidR="00F634DD" w:rsidRDefault="00F634DD">
      <w:pPr>
        <w:spacing w:after="0"/>
      </w:pPr>
      <w:r>
        <w:separator/>
      </w:r>
    </w:p>
  </w:footnote>
  <w:footnote w:type="continuationSeparator" w:id="0">
    <w:p w14:paraId="1AFBC98D" w14:textId="77777777" w:rsidR="00F634DD" w:rsidRDefault="00F634D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2A4476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2C41A08"/>
    <w:multiLevelType w:val="hybridMultilevel"/>
    <w:tmpl w:val="C4207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039CDF8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83212846">
    <w:abstractNumId w:val="9"/>
  </w:num>
  <w:num w:numId="2" w16cid:durableId="1139304436">
    <w:abstractNumId w:val="9"/>
    <w:lvlOverride w:ilvl="0">
      <w:startOverride w:val="1"/>
    </w:lvlOverride>
  </w:num>
  <w:num w:numId="3" w16cid:durableId="1530995580">
    <w:abstractNumId w:val="9"/>
    <w:lvlOverride w:ilvl="0">
      <w:startOverride w:val="1"/>
    </w:lvlOverride>
  </w:num>
  <w:num w:numId="4" w16cid:durableId="321082095">
    <w:abstractNumId w:val="9"/>
    <w:lvlOverride w:ilvl="0">
      <w:startOverride w:val="1"/>
    </w:lvlOverride>
  </w:num>
  <w:num w:numId="5" w16cid:durableId="407504131">
    <w:abstractNumId w:val="7"/>
  </w:num>
  <w:num w:numId="6" w16cid:durableId="1731345604">
    <w:abstractNumId w:val="6"/>
  </w:num>
  <w:num w:numId="7" w16cid:durableId="1468284080">
    <w:abstractNumId w:val="5"/>
  </w:num>
  <w:num w:numId="8" w16cid:durableId="1487624915">
    <w:abstractNumId w:val="4"/>
  </w:num>
  <w:num w:numId="9" w16cid:durableId="1888907709">
    <w:abstractNumId w:val="8"/>
  </w:num>
  <w:num w:numId="10" w16cid:durableId="868109300">
    <w:abstractNumId w:val="3"/>
  </w:num>
  <w:num w:numId="11" w16cid:durableId="1671985411">
    <w:abstractNumId w:val="2"/>
  </w:num>
  <w:num w:numId="12" w16cid:durableId="411661691">
    <w:abstractNumId w:val="1"/>
  </w:num>
  <w:num w:numId="13" w16cid:durableId="815101473">
    <w:abstractNumId w:val="0"/>
  </w:num>
  <w:num w:numId="14" w16cid:durableId="154540232">
    <w:abstractNumId w:val="11"/>
  </w:num>
  <w:num w:numId="15" w16cid:durableId="208309177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78932450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000000" w:themeColor="text1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94383035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59011690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546872678">
    <w:abstractNumId w:val="12"/>
  </w:num>
  <w:num w:numId="20" w16cid:durableId="1864439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QwMjK2MDc2NTQDQiUdpeDU4uLM/DyQAtNaAPA+NgMsAAAA"/>
  </w:docVars>
  <w:rsids>
    <w:rsidRoot w:val="004E7AA9"/>
    <w:rsid w:val="00052CC7"/>
    <w:rsid w:val="00096F0A"/>
    <w:rsid w:val="000E5957"/>
    <w:rsid w:val="000F4A75"/>
    <w:rsid w:val="0011191A"/>
    <w:rsid w:val="00126F6B"/>
    <w:rsid w:val="00136907"/>
    <w:rsid w:val="0015679A"/>
    <w:rsid w:val="00196EEB"/>
    <w:rsid w:val="001D6DDD"/>
    <w:rsid w:val="00281094"/>
    <w:rsid w:val="00284215"/>
    <w:rsid w:val="002C1AF7"/>
    <w:rsid w:val="002E0AAB"/>
    <w:rsid w:val="002F1D1E"/>
    <w:rsid w:val="00362AC3"/>
    <w:rsid w:val="00374627"/>
    <w:rsid w:val="00376CB1"/>
    <w:rsid w:val="003918CD"/>
    <w:rsid w:val="00394A6D"/>
    <w:rsid w:val="003A1643"/>
    <w:rsid w:val="003E1AE3"/>
    <w:rsid w:val="003F19B9"/>
    <w:rsid w:val="00441291"/>
    <w:rsid w:val="004476A1"/>
    <w:rsid w:val="004839A1"/>
    <w:rsid w:val="004A1063"/>
    <w:rsid w:val="004E46FD"/>
    <w:rsid w:val="004E7AA9"/>
    <w:rsid w:val="004F5FD2"/>
    <w:rsid w:val="00504605"/>
    <w:rsid w:val="005114E7"/>
    <w:rsid w:val="00552729"/>
    <w:rsid w:val="00573105"/>
    <w:rsid w:val="005771B5"/>
    <w:rsid w:val="005807AA"/>
    <w:rsid w:val="00597625"/>
    <w:rsid w:val="005E5E55"/>
    <w:rsid w:val="00612910"/>
    <w:rsid w:val="00616068"/>
    <w:rsid w:val="00617E16"/>
    <w:rsid w:val="0063788D"/>
    <w:rsid w:val="00654D93"/>
    <w:rsid w:val="00672089"/>
    <w:rsid w:val="006C3C23"/>
    <w:rsid w:val="006D6D84"/>
    <w:rsid w:val="006E401C"/>
    <w:rsid w:val="00724ABB"/>
    <w:rsid w:val="00733DCD"/>
    <w:rsid w:val="0074617D"/>
    <w:rsid w:val="007665B8"/>
    <w:rsid w:val="0077621B"/>
    <w:rsid w:val="007963CE"/>
    <w:rsid w:val="007B5F66"/>
    <w:rsid w:val="007D00B3"/>
    <w:rsid w:val="007D0BBF"/>
    <w:rsid w:val="007F0A5F"/>
    <w:rsid w:val="00827CDF"/>
    <w:rsid w:val="00846DFE"/>
    <w:rsid w:val="00860C46"/>
    <w:rsid w:val="0088181D"/>
    <w:rsid w:val="008916B6"/>
    <w:rsid w:val="008E10EB"/>
    <w:rsid w:val="008E1102"/>
    <w:rsid w:val="00952EFE"/>
    <w:rsid w:val="009763C8"/>
    <w:rsid w:val="0098133C"/>
    <w:rsid w:val="009838DA"/>
    <w:rsid w:val="00984879"/>
    <w:rsid w:val="009F24EF"/>
    <w:rsid w:val="009F69D0"/>
    <w:rsid w:val="00A16744"/>
    <w:rsid w:val="00A40751"/>
    <w:rsid w:val="00A8131A"/>
    <w:rsid w:val="00AB073C"/>
    <w:rsid w:val="00B519A4"/>
    <w:rsid w:val="00B769EE"/>
    <w:rsid w:val="00B845F8"/>
    <w:rsid w:val="00BA7E0A"/>
    <w:rsid w:val="00BC2B6C"/>
    <w:rsid w:val="00C05FE5"/>
    <w:rsid w:val="00C2069A"/>
    <w:rsid w:val="00C25768"/>
    <w:rsid w:val="00C57E43"/>
    <w:rsid w:val="00C72B59"/>
    <w:rsid w:val="00C7774C"/>
    <w:rsid w:val="00C86E75"/>
    <w:rsid w:val="00CA7254"/>
    <w:rsid w:val="00CB6F0E"/>
    <w:rsid w:val="00CC0C8A"/>
    <w:rsid w:val="00CC2340"/>
    <w:rsid w:val="00CC75DB"/>
    <w:rsid w:val="00D01271"/>
    <w:rsid w:val="00D33143"/>
    <w:rsid w:val="00D41CFA"/>
    <w:rsid w:val="00D56207"/>
    <w:rsid w:val="00D74ED6"/>
    <w:rsid w:val="00D765AF"/>
    <w:rsid w:val="00D815BA"/>
    <w:rsid w:val="00D907F2"/>
    <w:rsid w:val="00DA712D"/>
    <w:rsid w:val="00DB3CC0"/>
    <w:rsid w:val="00DD4208"/>
    <w:rsid w:val="00DD6C57"/>
    <w:rsid w:val="00DE4B75"/>
    <w:rsid w:val="00E16EF0"/>
    <w:rsid w:val="00E93F17"/>
    <w:rsid w:val="00EA2B92"/>
    <w:rsid w:val="00EF70BD"/>
    <w:rsid w:val="00F25DCD"/>
    <w:rsid w:val="00F554ED"/>
    <w:rsid w:val="00F56F41"/>
    <w:rsid w:val="00F634DD"/>
    <w:rsid w:val="00F65601"/>
    <w:rsid w:val="00F924D3"/>
    <w:rsid w:val="00FC76EE"/>
    <w:rsid w:val="00FF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DA8E"/>
  <w15:chartTrackingRefBased/>
  <w15:docId w15:val="{ABEF8CF0-7818-49C6-986A-2B5CB328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69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ltonshul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lto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5DAAEB06AA416CB573BF6B98C2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F896D5-BD45-43A2-9E55-B1E4E50B0225}"/>
      </w:docPartPr>
      <w:docPartBody>
        <w:p w:rsidR="00EB461D" w:rsidRDefault="00BD7EB2">
          <w:pPr>
            <w:pStyle w:val="A15DAAEB06AA416CB573BF6B98C2EC2B"/>
          </w:pPr>
          <w:r>
            <w:t>Your Name</w:t>
          </w:r>
        </w:p>
      </w:docPartBody>
    </w:docPart>
    <w:docPart>
      <w:docPartPr>
        <w:name w:val="9C2B018EFD1E442282B6364B56BEE4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F7077-7822-4CAA-8ED3-E1CF6445F6B5}"/>
      </w:docPartPr>
      <w:docPartBody>
        <w:p w:rsidR="00EB461D" w:rsidRDefault="00BD7EB2">
          <w:pPr>
            <w:pStyle w:val="9C2B018EFD1E442282B6364B56BEE41D"/>
          </w:pPr>
          <w:r>
            <w:t>Education</w:t>
          </w:r>
        </w:p>
      </w:docPartBody>
    </w:docPart>
    <w:docPart>
      <w:docPartPr>
        <w:name w:val="A2F1D42A4D8F43B0977CC0CFF6FF6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CF5380-AE1A-4D33-8862-83101755897A}"/>
      </w:docPartPr>
      <w:docPartBody>
        <w:p w:rsidR="00EB461D" w:rsidRDefault="00BD7EB2">
          <w:pPr>
            <w:pStyle w:val="A2F1D42A4D8F43B0977CC0CFF6FF6C34"/>
          </w:pPr>
          <w:r>
            <w:t>Skills &amp; Abilities</w:t>
          </w:r>
        </w:p>
      </w:docPartBody>
    </w:docPart>
    <w:docPart>
      <w:docPartPr>
        <w:name w:val="B367BCACA2DB47F0A5FC20CC275F50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4549D-0F08-4C32-A4F6-D963395FF3EC}"/>
      </w:docPartPr>
      <w:docPartBody>
        <w:p w:rsidR="00EB461D" w:rsidRDefault="00BD7EB2">
          <w:pPr>
            <w:pStyle w:val="B367BCACA2DB47F0A5FC20CC275F506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5D8"/>
    <w:rsid w:val="00352C35"/>
    <w:rsid w:val="00515F52"/>
    <w:rsid w:val="005762BC"/>
    <w:rsid w:val="005D6A32"/>
    <w:rsid w:val="009225CE"/>
    <w:rsid w:val="00BB205D"/>
    <w:rsid w:val="00BD7EB2"/>
    <w:rsid w:val="00D765D7"/>
    <w:rsid w:val="00DF25D8"/>
    <w:rsid w:val="00EB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5DAAEB06AA416CB573BF6B98C2EC2B">
    <w:name w:val="A15DAAEB06AA416CB573BF6B98C2EC2B"/>
  </w:style>
  <w:style w:type="paragraph" w:customStyle="1" w:styleId="9C2B018EFD1E442282B6364B56BEE41D">
    <w:name w:val="9C2B018EFD1E442282B6364B56BEE41D"/>
  </w:style>
  <w:style w:type="paragraph" w:customStyle="1" w:styleId="A2F1D42A4D8F43B0977CC0CFF6FF6C34">
    <w:name w:val="A2F1D42A4D8F43B0977CC0CFF6FF6C34"/>
  </w:style>
  <w:style w:type="paragraph" w:customStyle="1" w:styleId="B367BCACA2DB47F0A5FC20CC275F5060">
    <w:name w:val="B367BCACA2DB47F0A5FC20CC275F5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01FBE-4E63-4052-86D4-BCE831A8E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10</TotalTime>
  <Pages>1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Dalton Shults</dc:creator>
  <cp:keywords/>
  <dc:description>Dalton Shults</dc:description>
  <cp:lastModifiedBy>Dalton Shults</cp:lastModifiedBy>
  <cp:revision>3</cp:revision>
  <cp:lastPrinted>2023-03-02T22:28:00Z</cp:lastPrinted>
  <dcterms:created xsi:type="dcterms:W3CDTF">2023-05-27T00:32:00Z</dcterms:created>
  <dcterms:modified xsi:type="dcterms:W3CDTF">2023-05-27T00:42:00Z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